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A91" w:rsidRDefault="00AD3A91">
      <w:pPr>
        <w:rPr>
          <w:lang w:val="en-US"/>
        </w:rPr>
      </w:pPr>
    </w:p>
    <w:p w:rsidR="00AD3A91" w:rsidRDefault="003A107B" w:rsidP="00AD3A91">
      <w:pPr>
        <w:pStyle w:val="Heading1"/>
        <w:rPr>
          <w:lang w:val="en-US"/>
        </w:rPr>
      </w:pPr>
      <w:r>
        <w:rPr>
          <w:lang w:val="en-US"/>
        </w:rPr>
        <w:t>Beta binomial analogue</w:t>
      </w:r>
    </w:p>
    <w:p w:rsidR="003A107B" w:rsidRPr="003A107B" w:rsidRDefault="003A107B" w:rsidP="003A107B">
      <w:pPr>
        <w:rPr>
          <w:lang w:val="en-US"/>
        </w:rPr>
      </w:pPr>
    </w:p>
    <w:p w:rsidR="00AD3A91" w:rsidRPr="00AD3A91" w:rsidRDefault="00F40160" w:rsidP="00AD3A9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inf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  <w:lang w:val="en-US"/>
          </w:rPr>
          <m:t>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1-pr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1-p(1-r)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F372BC">
        <w:rPr>
          <w:rFonts w:eastAsiaTheme="minorEastAsia"/>
          <w:lang w:val="en-US"/>
        </w:rPr>
        <w:t xml:space="preserve"> </w:t>
      </w:r>
      <w:r w:rsidR="00F372BC">
        <w:rPr>
          <w:rFonts w:eastAsiaTheme="minorEastAsia"/>
          <w:lang w:val="en-US"/>
        </w:rPr>
        <w:tab/>
      </w:r>
      <w:r w:rsidR="00F372BC">
        <w:rPr>
          <w:rFonts w:eastAsiaTheme="minorEastAsia"/>
          <w:lang w:val="en-US"/>
        </w:rPr>
        <w:tab/>
      </w:r>
      <w:r w:rsidR="00F372BC">
        <w:rPr>
          <w:rFonts w:eastAsiaTheme="minorEastAsia"/>
          <w:lang w:val="en-US"/>
        </w:rPr>
        <w:tab/>
        <w:t>(1)</w:t>
      </w:r>
    </w:p>
    <w:p w:rsidR="003A107B" w:rsidRDefault="003A107B" w:rsidP="00AD3A91">
      <w:pPr>
        <w:rPr>
          <w:rFonts w:eastAsiaTheme="minorEastAsia"/>
          <w:lang w:val="en-US"/>
        </w:rPr>
      </w:pPr>
    </w:p>
    <w:p w:rsidR="00AD3A91" w:rsidRDefault="00AD3A91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Compound with with a beta-distributed </w:t>
      </w:r>
      <w:r w:rsidRPr="00AD3A91">
        <w:rPr>
          <w:rFonts w:eastAsiaTheme="minorEastAsia"/>
          <w:i/>
          <w:lang w:val="en-US"/>
        </w:rPr>
        <w:t>p</w:t>
      </w:r>
      <w:r>
        <w:rPr>
          <w:rFonts w:eastAsiaTheme="minorEastAsia"/>
          <w:lang w:val="en-US"/>
        </w:rPr>
        <w:t>,</w:t>
      </w:r>
    </w:p>
    <w:p w:rsidR="003A107B" w:rsidRDefault="003A107B" w:rsidP="00AD3A91">
      <w:pPr>
        <w:rPr>
          <w:rFonts w:eastAsiaTheme="minorEastAsia"/>
          <w:lang w:val="en-US"/>
        </w:rPr>
      </w:pPr>
    </w:p>
    <w:p w:rsidR="00AD3A91" w:rsidRPr="00AD3A91" w:rsidRDefault="00AD3A91" w:rsidP="00AD3A9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p;α, 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β-1</m:t>
              </m:r>
            </m:sup>
          </m:sSup>
        </m:oMath>
      </m:oMathPara>
    </w:p>
    <w:p w:rsidR="00AD3A91" w:rsidRDefault="00AD3A91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obtain (first term only),</w:t>
      </w:r>
    </w:p>
    <w:p w:rsidR="00AD3A91" w:rsidRDefault="00AD3A91" w:rsidP="00AD3A91">
      <w:pPr>
        <w:rPr>
          <w:rFonts w:eastAsiaTheme="minorEastAsia"/>
          <w:lang w:val="en-US"/>
        </w:rPr>
      </w:pPr>
    </w:p>
    <w:p w:rsidR="00AD3A91" w:rsidRPr="00AD3A91" w:rsidRDefault="00F40160" w:rsidP="00AD3A91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α+β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dp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n+β-1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dp</m:t>
              </m:r>
            </m:e>
          </m:nary>
        </m:oMath>
      </m:oMathPara>
    </w:p>
    <w:p w:rsidR="00AD3A91" w:rsidRPr="00AD3A91" w:rsidRDefault="00AD3A91" w:rsidP="00AD3A9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≡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B(α, β+n)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B(α, β)</m:t>
              </m:r>
            </m:den>
          </m:f>
        </m:oMath>
      </m:oMathPara>
    </w:p>
    <w:p w:rsidR="00AD3A91" w:rsidRDefault="000A7576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‘</w:t>
      </w:r>
      <w:proofErr w:type="spellStart"/>
      <w:r>
        <w:rPr>
          <w:rFonts w:eastAsiaTheme="minorEastAsia"/>
          <w:lang w:val="en-US"/>
        </w:rPr>
        <w:t>pr</w:t>
      </w:r>
      <w:proofErr w:type="spellEnd"/>
      <w:r>
        <w:rPr>
          <w:rFonts w:eastAsiaTheme="minorEastAsia"/>
          <w:lang w:val="en-US"/>
        </w:rPr>
        <w:t>’ term we get</w:t>
      </w:r>
    </w:p>
    <w:p w:rsidR="003A107B" w:rsidRDefault="003A107B" w:rsidP="00AD3A91">
      <w:pPr>
        <w:rPr>
          <w:rFonts w:eastAsiaTheme="minorEastAsia"/>
          <w:lang w:val="en-US"/>
        </w:rPr>
      </w:pPr>
    </w:p>
    <w:p w:rsidR="00AD3A91" w:rsidRPr="003A107B" w:rsidRDefault="00F40160" w:rsidP="00AD3A91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α+β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dp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/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(α,-n;α+β;r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A107B" w:rsidRPr="000A7576" w:rsidRDefault="003A107B" w:rsidP="00AD3A91">
      <w:pPr>
        <w:rPr>
          <w:rFonts w:eastAsiaTheme="minorEastAsia"/>
          <w:lang w:val="en-US"/>
        </w:rPr>
      </w:pPr>
    </w:p>
    <w:p w:rsidR="00F372BC" w:rsidRDefault="00F372BC" w:rsidP="00AD3A91">
      <w:pPr>
        <w:rPr>
          <w:lang w:val="en-US"/>
        </w:rPr>
      </w:pPr>
      <w:r>
        <w:rPr>
          <w:lang w:val="en-US"/>
        </w:rPr>
        <w:t>And similarly for the ‘p(1-r)’ term. Note that for integer second argument the hypergeometric function can be written</w:t>
      </w:r>
    </w:p>
    <w:p w:rsidR="00F372BC" w:rsidRPr="00F372BC" w:rsidRDefault="00F40160" w:rsidP="00AD3A9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/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α,-n;α+β;r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α+n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α+β+n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F372BC" w:rsidRDefault="00F372BC" w:rsidP="00F372BC">
      <w:pPr>
        <w:rPr>
          <w:lang w:val="en-US"/>
        </w:rPr>
      </w:pPr>
      <w:r>
        <w:rPr>
          <w:rFonts w:eastAsiaTheme="minorEastAsia"/>
          <w:lang w:val="en-US"/>
        </w:rPr>
        <w:t xml:space="preserve">This implies that for large dose, nearly equal terms are subtracted, giving numerical inaccuracies. This we observe for about </w:t>
      </w:r>
      <w:r w:rsidRPr="00F372BC">
        <w:rPr>
          <w:rFonts w:eastAsiaTheme="minorEastAsia"/>
          <w:i/>
          <w:lang w:val="en-US"/>
        </w:rPr>
        <w:t>d&gt;50</w:t>
      </w:r>
      <w:r>
        <w:rPr>
          <w:rFonts w:eastAsiaTheme="minorEastAsia"/>
          <w:lang w:val="en-US"/>
        </w:rPr>
        <w:t>.</w:t>
      </w:r>
      <w:r w:rsidRPr="00F372BC">
        <w:rPr>
          <w:lang w:val="en-US"/>
        </w:rPr>
        <w:t xml:space="preserve"> </w:t>
      </w:r>
      <w:r>
        <w:rPr>
          <w:lang w:val="en-US"/>
        </w:rPr>
        <w:t xml:space="preserve">However we have an excellent approximation for small </w:t>
      </w:r>
      <w:r w:rsidRPr="00F372BC">
        <w:rPr>
          <w:i/>
          <w:lang w:val="en-US"/>
        </w:rPr>
        <w:t>p</w:t>
      </w:r>
      <w:r>
        <w:rPr>
          <w:lang w:val="en-US"/>
        </w:rPr>
        <w:t xml:space="preserve"> and large </w:t>
      </w:r>
      <w:r w:rsidRPr="00F372BC">
        <w:rPr>
          <w:i/>
          <w:lang w:val="en-US"/>
        </w:rPr>
        <w:t>n</w:t>
      </w:r>
      <w:r>
        <w:rPr>
          <w:i/>
          <w:lang w:val="en-US"/>
        </w:rPr>
        <w:t xml:space="preserve"> </w:t>
      </w:r>
      <w:r>
        <w:rPr>
          <w:lang w:val="en-US"/>
        </w:rPr>
        <w:t>in eq. (1):</w:t>
      </w:r>
    </w:p>
    <w:p w:rsidR="00F372BC" w:rsidRDefault="00F372BC" w:rsidP="00AD3A91">
      <w:pPr>
        <w:rPr>
          <w:rFonts w:eastAsiaTheme="minorEastAsia"/>
          <w:lang w:val="en-US"/>
        </w:rPr>
      </w:pPr>
    </w:p>
    <w:p w:rsidR="00F372BC" w:rsidRPr="00F372BC" w:rsidRDefault="00F40160" w:rsidP="00AD3A9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-pn</m:t>
              </m:r>
            </m:sup>
          </m:sSup>
        </m:oMath>
      </m:oMathPara>
    </w:p>
    <w:p w:rsidR="00F372BC" w:rsidRDefault="00F372BC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Transforming (1) into </w:t>
      </w:r>
    </w:p>
    <w:p w:rsidR="00F372BC" w:rsidRPr="00DF7302" w:rsidRDefault="00F40160" w:rsidP="00AD3A9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-pn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-prn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-p(1-r)n</m:t>
              </m:r>
            </m:sup>
          </m:sSup>
        </m:oMath>
      </m:oMathPara>
    </w:p>
    <w:p w:rsidR="00DF7302" w:rsidRPr="00F372BC" w:rsidRDefault="00DF7302" w:rsidP="00AD3A91">
      <w:pPr>
        <w:rPr>
          <w:rFonts w:eastAsiaTheme="minorEastAsia"/>
          <w:lang w:val="en-US"/>
        </w:rPr>
      </w:pPr>
    </w:p>
    <w:p w:rsidR="00F372BC" w:rsidRDefault="00F372BC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Compounding  yields (first term only),</w:t>
      </w:r>
    </w:p>
    <w:p w:rsidR="00DF7302" w:rsidRDefault="00DF7302" w:rsidP="00AD3A91">
      <w:pPr>
        <w:rPr>
          <w:rFonts w:eastAsiaTheme="minorEastAsia"/>
          <w:lang w:val="en-US"/>
        </w:rPr>
      </w:pPr>
    </w:p>
    <w:p w:rsidR="00F372BC" w:rsidRDefault="00F40160" w:rsidP="00AD3A91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α+β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-np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dp=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α+β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/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(α,α+β;-nr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DF7302" w:rsidRDefault="00DF7302" w:rsidP="00AD3A91">
      <w:pPr>
        <w:rPr>
          <w:lang w:val="en-US"/>
        </w:rPr>
      </w:pPr>
    </w:p>
    <w:p w:rsidR="000A7576" w:rsidRDefault="002412AD" w:rsidP="00AD3A91">
      <w:pPr>
        <w:rPr>
          <w:lang w:val="en-US"/>
        </w:rPr>
      </w:pPr>
      <w:r>
        <w:rPr>
          <w:lang w:val="en-US"/>
        </w:rPr>
        <w:t>So the total expression</w:t>
      </w:r>
      <w:r w:rsidR="00DF7302">
        <w:rPr>
          <w:lang w:val="en-US"/>
        </w:rPr>
        <w:t xml:space="preserve"> for small </w:t>
      </w:r>
      <w:r w:rsidR="00DF7302" w:rsidRPr="00DF7302">
        <w:rPr>
          <w:i/>
          <w:lang w:val="en-US"/>
        </w:rPr>
        <w:t>d</w:t>
      </w:r>
      <w:r>
        <w:rPr>
          <w:lang w:val="en-US"/>
        </w:rPr>
        <w:t xml:space="preserve"> becomes</w:t>
      </w:r>
    </w:p>
    <w:p w:rsidR="002225E8" w:rsidRDefault="002225E8" w:rsidP="00AD3A91">
      <w:pPr>
        <w:rPr>
          <w:lang w:val="en-US"/>
        </w:rPr>
      </w:pPr>
    </w:p>
    <w:p w:rsidR="002412AD" w:rsidRPr="00DF7302" w:rsidRDefault="00F40160" w:rsidP="00AD3A9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B(α, β+d)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B(α, β)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α,-d;α+β;r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(α,-d;α+β;1-r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F7302" w:rsidRDefault="00DF7302" w:rsidP="00AD3A91">
      <w:pPr>
        <w:rPr>
          <w:rFonts w:eastAsiaTheme="minorEastAsia"/>
          <w:lang w:val="en-US"/>
        </w:rPr>
      </w:pPr>
    </w:p>
    <w:p w:rsidR="00DF7302" w:rsidRDefault="00DF7302" w:rsidP="00AD3A91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And for large </w:t>
      </w:r>
      <w:r w:rsidRPr="00DF7302">
        <w:rPr>
          <w:rFonts w:eastAsiaTheme="minorEastAsia"/>
          <w:i/>
          <w:lang w:val="en-US"/>
        </w:rPr>
        <w:t>d</w:t>
      </w:r>
    </w:p>
    <w:p w:rsidR="000E72C0" w:rsidRDefault="000E72C0" w:rsidP="00AD3A91">
      <w:pPr>
        <w:rPr>
          <w:rFonts w:eastAsiaTheme="minorEastAsia"/>
          <w:i/>
          <w:lang w:val="en-US"/>
        </w:rPr>
      </w:pPr>
    </w:p>
    <w:p w:rsidR="00DF7302" w:rsidRPr="000E72C0" w:rsidRDefault="00F40160" w:rsidP="00AD3A9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 β+n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α, β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α,α+β;-dr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(α,α+β;-d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E72C0" w:rsidRPr="000E72C0" w:rsidRDefault="000E72C0" w:rsidP="00AD3A91">
      <w:pPr>
        <w:rPr>
          <w:rFonts w:eastAsiaTheme="minorEastAsia"/>
          <w:lang w:val="en-US"/>
        </w:rPr>
      </w:pPr>
    </w:p>
    <w:p w:rsidR="000E72C0" w:rsidRDefault="000E72C0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Another issue is that for doses over 100, the time taken for the computation of the confluent hypergeometric function becomes prohibitive.</w:t>
      </w:r>
      <w:r w:rsidR="00F40160">
        <w:rPr>
          <w:rFonts w:eastAsiaTheme="minorEastAsia"/>
          <w:lang w:val="en-US"/>
        </w:rPr>
        <w:t xml:space="preserve"> Thus, we make another type of approximation</w:t>
      </w:r>
    </w:p>
    <w:p w:rsidR="00F40160" w:rsidRPr="00F40160" w:rsidRDefault="00F40160" w:rsidP="00AD3A9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-pn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rn</m:t>
              </m:r>
            </m:sup>
          </m:sSup>
        </m:oMath>
      </m:oMathPara>
    </w:p>
    <w:p w:rsidR="00F40160" w:rsidRPr="00F40160" w:rsidRDefault="00F40160" w:rsidP="00AD3A91">
      <w:pPr>
        <w:rPr>
          <w:rFonts w:eastAsiaTheme="minorEastAsia"/>
          <w:lang w:val="en-US"/>
        </w:rPr>
      </w:pPr>
    </w:p>
    <w:p w:rsidR="00F40160" w:rsidRDefault="00F40160" w:rsidP="00AD3A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brings us back in the setting for the beta binomial function,</w:t>
      </w:r>
    </w:p>
    <w:p w:rsidR="00F40160" w:rsidRDefault="00F40160" w:rsidP="00AD3A91">
      <w:pPr>
        <w:rPr>
          <w:rFonts w:eastAsiaTheme="minorEastAsia"/>
          <w:lang w:val="en-US"/>
        </w:rPr>
      </w:pPr>
    </w:p>
    <w:p w:rsidR="00F40160" w:rsidRPr="00AD3A91" w:rsidRDefault="00F40160" w:rsidP="00AD3A9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α, β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 β+d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 β+rd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α, β+(1-r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d)</m:t>
              </m:r>
            </m:e>
          </m:d>
        </m:oMath>
      </m:oMathPara>
    </w:p>
    <w:p w:rsidR="00AD3A91" w:rsidRDefault="00AD3A91" w:rsidP="002412AD">
      <w:pPr>
        <w:pStyle w:val="Heading1"/>
        <w:ind w:right="-284"/>
        <w:rPr>
          <w:lang w:val="en-US"/>
        </w:rPr>
      </w:pPr>
      <w:r>
        <w:rPr>
          <w:lang w:val="en-US"/>
        </w:rPr>
        <w:t>Mine</w:t>
      </w:r>
      <w:bookmarkStart w:id="0" w:name="_GoBack"/>
      <w:bookmarkEnd w:id="0"/>
    </w:p>
    <w:p w:rsidR="00752B70" w:rsidRDefault="000309FE">
      <w:pPr>
        <w:rPr>
          <w:lang w:val="en-US"/>
        </w:rPr>
      </w:pPr>
      <w:r>
        <w:rPr>
          <w:lang w:val="en-US"/>
        </w:rPr>
        <w:t xml:space="preserve">Suppose we have a fixed dose of </w:t>
      </w:r>
      <w:r w:rsidRPr="000309FE">
        <w:rPr>
          <w:i/>
          <w:lang w:val="en-US"/>
        </w:rPr>
        <w:t>d</w:t>
      </w:r>
      <w:r>
        <w:rPr>
          <w:lang w:val="en-US"/>
        </w:rPr>
        <w:t xml:space="preserve"> larva. A fraction </w:t>
      </w:r>
      <w:r w:rsidRPr="000309FE">
        <w:rPr>
          <w:i/>
          <w:lang w:val="en-US"/>
        </w:rPr>
        <w:t>r</w:t>
      </w:r>
      <w:r>
        <w:rPr>
          <w:lang w:val="en-US"/>
        </w:rPr>
        <w:t xml:space="preserve"> is male, a fraction </w:t>
      </w:r>
      <w:r w:rsidRPr="000309FE">
        <w:rPr>
          <w:i/>
          <w:lang w:val="en-US"/>
        </w:rPr>
        <w:t>1-r</w:t>
      </w:r>
      <w:r>
        <w:rPr>
          <w:lang w:val="en-US"/>
        </w:rPr>
        <w:t xml:space="preserve"> female. </w:t>
      </w:r>
      <w:r w:rsidR="00752B70">
        <w:rPr>
          <w:lang w:val="en-US"/>
        </w:rPr>
        <w:t xml:space="preserve">Let the survival probability for both sexes be given by </w:t>
      </w:r>
      <w:r w:rsidR="00752B70" w:rsidRPr="000309FE">
        <w:rPr>
          <w:i/>
          <w:lang w:val="en-US"/>
        </w:rPr>
        <w:t>p</w:t>
      </w:r>
      <w:r w:rsidR="00752B70">
        <w:rPr>
          <w:lang w:val="en-US"/>
        </w:rPr>
        <w:t xml:space="preserve">, and let </w:t>
      </w:r>
      <w:r w:rsidR="00752B70" w:rsidRPr="00752B70">
        <w:rPr>
          <w:i/>
          <w:lang w:val="en-US"/>
        </w:rPr>
        <w:t>N</w:t>
      </w:r>
      <w:r w:rsidR="00752B70">
        <w:rPr>
          <w:lang w:val="en-US"/>
        </w:rPr>
        <w:t xml:space="preserve"> be the number of larva surviving. The probability of </w:t>
      </w:r>
      <w:r w:rsidR="00752B70" w:rsidRPr="00752B70">
        <w:rPr>
          <w:i/>
          <w:lang w:val="en-US"/>
        </w:rPr>
        <w:t>n</w:t>
      </w:r>
      <w:r w:rsidR="00752B70">
        <w:rPr>
          <w:lang w:val="en-US"/>
        </w:rPr>
        <w:t xml:space="preserve"> surviving is</w:t>
      </w:r>
    </w:p>
    <w:p w:rsidR="00752B70" w:rsidRPr="00752B70" w:rsidRDefault="00752B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d-n</m:t>
              </m:r>
            </m:sup>
          </m:sSup>
        </m:oMath>
      </m:oMathPara>
    </w:p>
    <w:p w:rsidR="00752B70" w:rsidRDefault="00752B70">
      <w:pPr>
        <w:rPr>
          <w:lang w:val="en-US"/>
        </w:rPr>
      </w:pPr>
    </w:p>
    <w:p w:rsidR="00752B70" w:rsidRDefault="00752B70" w:rsidP="00752B70">
      <w:pPr>
        <w:rPr>
          <w:lang w:val="en-US"/>
        </w:rPr>
      </w:pPr>
      <w:r>
        <w:rPr>
          <w:lang w:val="en-US"/>
        </w:rPr>
        <w:t xml:space="preserve">The number of male larva </w:t>
      </w:r>
      <w:r w:rsidRPr="000309FE">
        <w:rPr>
          <w:i/>
          <w:lang w:val="en-US"/>
        </w:rPr>
        <w:t>M</w:t>
      </w:r>
      <w:r>
        <w:rPr>
          <w:lang w:val="en-US"/>
        </w:rPr>
        <w:t xml:space="preserve"> </w:t>
      </w:r>
      <w:r w:rsidR="001860AD">
        <w:rPr>
          <w:lang w:val="en-US"/>
        </w:rPr>
        <w:t xml:space="preserve">surviving </w:t>
      </w:r>
      <w:r>
        <w:rPr>
          <w:lang w:val="en-US"/>
        </w:rPr>
        <w:t>is given by a binomial distribution</w:t>
      </w:r>
    </w:p>
    <w:p w:rsidR="00752B70" w:rsidRDefault="00752B70" w:rsidP="00752B70">
      <w:pPr>
        <w:rPr>
          <w:lang w:val="en-US"/>
        </w:rPr>
      </w:pPr>
    </w:p>
    <w:p w:rsidR="00752B70" w:rsidRPr="00F71C32" w:rsidRDefault="00752B70" w:rsidP="00752B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M=m|N&gt;0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(1-r)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</m:oMath>
      </m:oMathPara>
    </w:p>
    <w:p w:rsidR="00F71C32" w:rsidRDefault="00F71C32" w:rsidP="00752B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N=0 this becomes</w:t>
      </w:r>
    </w:p>
    <w:p w:rsidR="00F71C32" w:rsidRPr="000F215A" w:rsidRDefault="00F71C32" w:rsidP="00752B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M=m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 if M=0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 if M&gt;0</m:t>
                    </m:r>
                  </m:e>
                </m:mr>
              </m:m>
            </m:e>
          </m:d>
        </m:oMath>
      </m:oMathPara>
    </w:p>
    <w:p w:rsidR="000F215A" w:rsidRPr="000309FE" w:rsidRDefault="000F215A" w:rsidP="00752B70">
      <w:pPr>
        <w:rPr>
          <w:rFonts w:eastAsiaTheme="minorEastAsia"/>
          <w:lang w:val="en-US"/>
        </w:rPr>
      </w:pPr>
    </w:p>
    <w:p w:rsidR="00752B70" w:rsidRDefault="000F215A" w:rsidP="00752B70">
      <w:pPr>
        <w:rPr>
          <w:lang w:val="en-US"/>
        </w:rPr>
      </w:pPr>
      <w:r>
        <w:rPr>
          <w:lang w:val="en-US"/>
        </w:rPr>
        <w:t xml:space="preserve">We need at least </w:t>
      </w:r>
      <w:r w:rsidR="00E247D0">
        <w:rPr>
          <w:lang w:val="en-US"/>
        </w:rPr>
        <w:t xml:space="preserve">two survivors, among those at least </w:t>
      </w:r>
      <w:r>
        <w:rPr>
          <w:lang w:val="en-US"/>
        </w:rPr>
        <w:t xml:space="preserve">one male, and one female </w:t>
      </w:r>
      <w:r w:rsidR="001860AD">
        <w:rPr>
          <w:lang w:val="en-US"/>
        </w:rPr>
        <w:t>(</w:t>
      </w:r>
      <w:r w:rsidR="001860AD" w:rsidRPr="001860AD">
        <w:rPr>
          <w:i/>
          <w:lang w:val="en-US"/>
        </w:rPr>
        <w:t>F=N-M</w:t>
      </w:r>
      <w:r w:rsidR="001860AD">
        <w:rPr>
          <w:lang w:val="en-US"/>
        </w:rPr>
        <w:t>)</w:t>
      </w:r>
      <w:r>
        <w:rPr>
          <w:lang w:val="en-US"/>
        </w:rPr>
        <w:t xml:space="preserve"> to survive to initiate infection.</w:t>
      </w:r>
    </w:p>
    <w:p w:rsidR="00752B70" w:rsidRDefault="00752B70" w:rsidP="00752B70">
      <w:pPr>
        <w:rPr>
          <w:rFonts w:eastAsiaTheme="minorEastAsia"/>
          <w:lang w:val="en-US"/>
        </w:rPr>
      </w:pPr>
    </w:p>
    <w:p w:rsidR="00C946E8" w:rsidRPr="00D373E9" w:rsidRDefault="00F40160" w:rsidP="00752B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M&gt;0 ∩ F&gt;0 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M&gt;0∩M&lt;N∩N&gt;1</m:t>
              </m:r>
            </m:e>
          </m:d>
        </m:oMath>
      </m:oMathPara>
    </w:p>
    <w:p w:rsidR="00D373E9" w:rsidRDefault="00D373E9" w:rsidP="00752B70">
      <w:pPr>
        <w:rPr>
          <w:rFonts w:eastAsiaTheme="minorEastAsia"/>
          <w:lang w:val="en-US"/>
        </w:rPr>
      </w:pPr>
    </w:p>
    <w:p w:rsidR="00D373E9" w:rsidRDefault="00D373E9" w:rsidP="00752B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Definition of conditional probability:</w:t>
      </w:r>
    </w:p>
    <w:p w:rsidR="00D373E9" w:rsidRPr="00C946E8" w:rsidRDefault="00D373E9" w:rsidP="00752B70">
      <w:pPr>
        <w:rPr>
          <w:rFonts w:eastAsiaTheme="minorEastAsia"/>
          <w:lang w:val="en-US"/>
        </w:rPr>
      </w:pPr>
    </w:p>
    <w:p w:rsidR="00752B70" w:rsidRPr="00752B70" w:rsidRDefault="00752B70" w:rsidP="00752B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M&gt;0∩M&lt;N|N&gt;1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P(N&gt;1)</m:t>
          </m:r>
        </m:oMath>
      </m:oMathPara>
    </w:p>
    <w:p w:rsidR="002935D1" w:rsidRPr="00F038E6" w:rsidRDefault="002935D1" w:rsidP="000F215A">
      <w:pPr>
        <w:rPr>
          <w:rFonts w:eastAsiaTheme="minorEastAsia"/>
          <w:lang w:val="en-US"/>
        </w:rPr>
      </w:pPr>
    </w:p>
    <w:p w:rsidR="00F71C32" w:rsidRDefault="00945ACB" w:rsidP="000F21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 on N,</w:t>
      </w:r>
    </w:p>
    <w:p w:rsidR="00945ACB" w:rsidRPr="00D373E9" w:rsidRDefault="00945ACB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=P(N&gt;1)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M&gt;0∩M&lt;N| N=n∩ N&gt;1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P(N=n)</m:t>
              </m:r>
            </m:e>
          </m:nary>
        </m:oMath>
      </m:oMathPara>
    </w:p>
    <w:p w:rsidR="00D373E9" w:rsidRPr="00945ACB" w:rsidRDefault="00D373E9" w:rsidP="000F21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Remove terms with </w:t>
      </w:r>
      <w:r w:rsidRPr="00D373E9">
        <w:rPr>
          <w:rFonts w:eastAsiaTheme="minorEastAsia"/>
          <w:i/>
          <w:lang w:val="en-US"/>
        </w:rPr>
        <w:t>n=0</w:t>
      </w:r>
      <w:r>
        <w:rPr>
          <w:rFonts w:eastAsiaTheme="minorEastAsia"/>
          <w:lang w:val="en-US"/>
        </w:rPr>
        <w:t xml:space="preserve"> and </w:t>
      </w:r>
      <w:r w:rsidRPr="00D373E9">
        <w:rPr>
          <w:rFonts w:eastAsiaTheme="minorEastAsia"/>
          <w:i/>
          <w:lang w:val="en-US"/>
        </w:rPr>
        <w:t>n=1</w:t>
      </w:r>
      <w:r>
        <w:rPr>
          <w:rFonts w:eastAsiaTheme="minorEastAsia"/>
          <w:lang w:val="en-US"/>
        </w:rPr>
        <w:t>, since there (</w:t>
      </w:r>
      <w:r w:rsidRPr="00D373E9">
        <w:rPr>
          <w:rFonts w:eastAsiaTheme="minorEastAsia"/>
          <w:i/>
          <w:lang w:val="en-US"/>
        </w:rPr>
        <w:t>N=n</w:t>
      </w:r>
      <w:r>
        <w:rPr>
          <w:rFonts w:eastAsiaTheme="minorEastAsia"/>
          <w:lang w:val="en-US"/>
        </w:rPr>
        <w:t xml:space="preserve"> and </w:t>
      </w:r>
      <w:r w:rsidRPr="00D373E9">
        <w:rPr>
          <w:rFonts w:eastAsiaTheme="minorEastAsia"/>
          <w:i/>
          <w:lang w:val="en-US"/>
        </w:rPr>
        <w:t>N&gt;1</w:t>
      </w:r>
      <w:r>
        <w:rPr>
          <w:rFonts w:eastAsiaTheme="minorEastAsia"/>
          <w:i/>
          <w:lang w:val="en-US"/>
        </w:rPr>
        <w:t>)</w:t>
      </w:r>
      <w:r>
        <w:rPr>
          <w:rFonts w:eastAsiaTheme="minorEastAsia"/>
          <w:lang w:val="en-US"/>
        </w:rPr>
        <w:t xml:space="preserve"> has probability zero,</w:t>
      </w:r>
    </w:p>
    <w:p w:rsidR="00945ACB" w:rsidRPr="00945ACB" w:rsidRDefault="00945ACB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N&gt;1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n=2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M&gt;0∩M&lt;N| N=n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N=n</m:t>
                  </m:r>
                </m:e>
              </m:d>
            </m:e>
          </m:nary>
        </m:oMath>
      </m:oMathPara>
    </w:p>
    <w:p w:rsidR="00945ACB" w:rsidRPr="000C0412" w:rsidRDefault="00945ACB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n=2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p(1-r)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</m:oMath>
      </m:oMathPara>
    </w:p>
    <w:p w:rsidR="000C0412" w:rsidRPr="00945ACB" w:rsidRDefault="000C0412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n=2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p(1-r)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:rsidR="00FB106E" w:rsidRDefault="00FB106E" w:rsidP="000F21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="00945ACB">
        <w:rPr>
          <w:rFonts w:eastAsiaTheme="minorEastAsia"/>
          <w:lang w:val="en-US"/>
        </w:rPr>
        <w:t xml:space="preserve">twice </w:t>
      </w:r>
      <w:r w:rsidR="00F71C32">
        <w:rPr>
          <w:rFonts w:eastAsiaTheme="minorEastAsia"/>
          <w:lang w:val="en-US"/>
        </w:rPr>
        <w:t>the binomial theorem</w:t>
      </w:r>
    </w:p>
    <w:p w:rsidR="00FB106E" w:rsidRPr="00FB106E" w:rsidRDefault="00F40160" w:rsidP="000F215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</m:oMath>
      </m:oMathPara>
    </w:p>
    <w:p w:rsidR="00FB106E" w:rsidRDefault="00FB106E" w:rsidP="000F21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get</w:t>
      </w:r>
    </w:p>
    <w:p w:rsidR="00FB106E" w:rsidRPr="00D34E5B" w:rsidRDefault="00FB106E" w:rsidP="000F215A">
      <w:pPr>
        <w:rPr>
          <w:rFonts w:eastAsiaTheme="minorEastAsia"/>
          <w:lang w:val="en-US"/>
        </w:rPr>
      </w:pPr>
    </w:p>
    <w:p w:rsidR="00D34E5B" w:rsidRPr="00FB106E" w:rsidRDefault="000C0412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=(1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-(1-p)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n=2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p(1-r)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F53392" w:rsidRPr="00FB106E" w:rsidRDefault="00F53392" w:rsidP="00FB106E">
      <w:pPr>
        <w:rPr>
          <w:rFonts w:eastAsiaTheme="minorEastAsia"/>
          <w:lang w:val="en-US"/>
        </w:rPr>
      </w:pPr>
    </w:p>
    <w:p w:rsidR="00617880" w:rsidRPr="00617880" w:rsidRDefault="00617880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-(1-p)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-dp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1-r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d>
        </m:oMath>
      </m:oMathPara>
    </w:p>
    <w:p w:rsidR="008848F8" w:rsidRPr="00617880" w:rsidRDefault="00617880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=(1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-(1-p)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e>
          </m:d>
        </m:oMath>
      </m:oMathPara>
    </w:p>
    <w:p w:rsidR="00617880" w:rsidRPr="000F215A" w:rsidRDefault="00617880" w:rsidP="000F21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=(1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-(1-p)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1+(1-p)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(1-pr)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e>
          </m:d>
        </m:oMath>
      </m:oMathPara>
    </w:p>
    <w:sectPr w:rsidR="00617880" w:rsidRPr="000F215A" w:rsidSect="002412AD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5A"/>
    <w:rsid w:val="00015AF2"/>
    <w:rsid w:val="000309FE"/>
    <w:rsid w:val="00056728"/>
    <w:rsid w:val="000A7576"/>
    <w:rsid w:val="000C0412"/>
    <w:rsid w:val="000E72C0"/>
    <w:rsid w:val="000F215A"/>
    <w:rsid w:val="001860AD"/>
    <w:rsid w:val="001C7249"/>
    <w:rsid w:val="002225E8"/>
    <w:rsid w:val="002412AD"/>
    <w:rsid w:val="002935D1"/>
    <w:rsid w:val="002A2C32"/>
    <w:rsid w:val="002B0050"/>
    <w:rsid w:val="00316BE3"/>
    <w:rsid w:val="0038296C"/>
    <w:rsid w:val="003A107B"/>
    <w:rsid w:val="003A1B2E"/>
    <w:rsid w:val="003C4DF2"/>
    <w:rsid w:val="004C1E97"/>
    <w:rsid w:val="004C5138"/>
    <w:rsid w:val="00617880"/>
    <w:rsid w:val="007337E9"/>
    <w:rsid w:val="00752B70"/>
    <w:rsid w:val="00780C4C"/>
    <w:rsid w:val="007C176F"/>
    <w:rsid w:val="00867DEA"/>
    <w:rsid w:val="008848F8"/>
    <w:rsid w:val="008B7782"/>
    <w:rsid w:val="00945ACB"/>
    <w:rsid w:val="009C6F6E"/>
    <w:rsid w:val="00AC228D"/>
    <w:rsid w:val="00AD3A91"/>
    <w:rsid w:val="00B05A19"/>
    <w:rsid w:val="00B92BD3"/>
    <w:rsid w:val="00BC14FB"/>
    <w:rsid w:val="00BD7061"/>
    <w:rsid w:val="00BE5C85"/>
    <w:rsid w:val="00C315CD"/>
    <w:rsid w:val="00C946E8"/>
    <w:rsid w:val="00CC740C"/>
    <w:rsid w:val="00D10B9C"/>
    <w:rsid w:val="00D277BA"/>
    <w:rsid w:val="00D34E5B"/>
    <w:rsid w:val="00D373E9"/>
    <w:rsid w:val="00DD515A"/>
    <w:rsid w:val="00DF7302"/>
    <w:rsid w:val="00E247D0"/>
    <w:rsid w:val="00F038E6"/>
    <w:rsid w:val="00F372BC"/>
    <w:rsid w:val="00F40160"/>
    <w:rsid w:val="00F53392"/>
    <w:rsid w:val="00F71C32"/>
    <w:rsid w:val="00F811B4"/>
    <w:rsid w:val="00F94A20"/>
    <w:rsid w:val="00F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9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3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9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3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713388D0.dotm</Template>
  <TotalTime>2880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RIVM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Swart</dc:creator>
  <cp:keywords/>
  <dc:description/>
  <cp:lastModifiedBy>Arno Swart</cp:lastModifiedBy>
  <cp:revision>20</cp:revision>
  <cp:lastPrinted>2015-05-19T07:15:00Z</cp:lastPrinted>
  <dcterms:created xsi:type="dcterms:W3CDTF">2015-05-13T07:51:00Z</dcterms:created>
  <dcterms:modified xsi:type="dcterms:W3CDTF">2015-05-21T11:37:00Z</dcterms:modified>
</cp:coreProperties>
</file>